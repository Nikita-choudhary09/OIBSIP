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35A626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8969738" w14:textId="3D75084F" w:rsidR="00692703" w:rsidRPr="00CF1A49" w:rsidRDefault="0003158A" w:rsidP="00913946">
            <w:pPr>
              <w:pStyle w:val="Title"/>
            </w:pPr>
            <w:r>
              <w:t>Nikita choudhary</w:t>
            </w:r>
            <w:r w:rsidR="00692703" w:rsidRPr="00CF1A49">
              <w:t xml:space="preserve"> </w:t>
            </w:r>
          </w:p>
          <w:p w14:paraId="1433F050" w14:textId="5067C731" w:rsidR="00692703" w:rsidRPr="00CF1A49" w:rsidRDefault="0003158A" w:rsidP="00913946">
            <w:pPr>
              <w:pStyle w:val="ContactInfo"/>
              <w:contextualSpacing w:val="0"/>
            </w:pPr>
            <w:r>
              <w:t>Ghaziabad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6EF4309965542F88FE351994B7961B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9311264432</w:t>
            </w:r>
          </w:p>
          <w:p w14:paraId="2796E84C" w14:textId="0BD5B49A" w:rsidR="00692703" w:rsidRPr="00CF1A49" w:rsidRDefault="0003158A" w:rsidP="00913946">
            <w:pPr>
              <w:pStyle w:val="ContactInfoEmphasis"/>
              <w:contextualSpacing w:val="0"/>
            </w:pPr>
            <w:r>
              <w:t>Nikita31choudhary@gmail.com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251B16B51264C2A9C53C6F8581E0C6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nikita-choudhary-b5a565217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04FA5731D1241679CA80F26D3B475A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1AA3DB52" w14:textId="77777777" w:rsidTr="00692703">
        <w:tc>
          <w:tcPr>
            <w:tcW w:w="9360" w:type="dxa"/>
            <w:tcMar>
              <w:top w:w="432" w:type="dxa"/>
            </w:tcMar>
          </w:tcPr>
          <w:p w14:paraId="6F298598" w14:textId="77777777" w:rsidR="001755A8" w:rsidRDefault="0003158A" w:rsidP="00913946">
            <w:pPr>
              <w:contextualSpacing w:val="0"/>
            </w:pPr>
            <w:r>
              <w:t xml:space="preserve">Organized and dependable candidate successful at managing multiple priorities with a positive </w:t>
            </w:r>
            <w:proofErr w:type="gramStart"/>
            <w:r>
              <w:t>attitude ,</w:t>
            </w:r>
            <w:proofErr w:type="gramEnd"/>
          </w:p>
          <w:p w14:paraId="1D7E8AE9" w14:textId="746F0645" w:rsidR="0003158A" w:rsidRPr="00CF1A49" w:rsidRDefault="0003158A" w:rsidP="00913946">
            <w:pPr>
              <w:contextualSpacing w:val="0"/>
            </w:pPr>
            <w:r>
              <w:t>Willingness to take on added responsibilities to meet goals.</w:t>
            </w:r>
          </w:p>
        </w:tc>
      </w:tr>
    </w:tbl>
    <w:sdt>
      <w:sdtPr>
        <w:alias w:val="Education:"/>
        <w:tag w:val="Education:"/>
        <w:id w:val="-1908763273"/>
        <w:placeholder>
          <w:docPart w:val="CA6B1A9E1D5742C1B75D180DAF91A5FB"/>
        </w:placeholder>
        <w:temporary/>
        <w:showingPlcHdr/>
        <w15:appearance w15:val="hidden"/>
      </w:sdtPr>
      <w:sdtContent>
        <w:p w14:paraId="05767A1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EECD4A9" w14:textId="77777777" w:rsidTr="00D66A52">
        <w:tc>
          <w:tcPr>
            <w:tcW w:w="9355" w:type="dxa"/>
          </w:tcPr>
          <w:p w14:paraId="2D366FAA" w14:textId="327A4B49" w:rsidR="001D0BF1" w:rsidRPr="00CF1A49" w:rsidRDefault="00C3246D" w:rsidP="001D0BF1">
            <w:pPr>
              <w:pStyle w:val="Heading3"/>
              <w:contextualSpacing w:val="0"/>
              <w:outlineLvl w:val="2"/>
            </w:pPr>
            <w:r>
              <w:t>2017-</w:t>
            </w:r>
            <w:r w:rsidR="001D0BF1" w:rsidRPr="00CF1A49">
              <w:t xml:space="preserve"> </w:t>
            </w:r>
            <w:r>
              <w:t>2018</w:t>
            </w:r>
          </w:p>
          <w:p w14:paraId="1C66A626" w14:textId="2F25FA37" w:rsidR="001D0BF1" w:rsidRPr="00CF1A49" w:rsidRDefault="0003158A" w:rsidP="001D0BF1">
            <w:pPr>
              <w:pStyle w:val="Heading2"/>
              <w:contextualSpacing w:val="0"/>
              <w:outlineLvl w:val="1"/>
            </w:pPr>
            <w:r>
              <w:t xml:space="preserve">Kendriya </w:t>
            </w:r>
            <w:r w:rsidR="00C3246D">
              <w:t>Vidyalya No.2 Air Force Station</w:t>
            </w:r>
            <w:r w:rsidR="001D0BF1" w:rsidRPr="00CF1A49">
              <w:t xml:space="preserve">, </w:t>
            </w:r>
            <w:r w:rsidR="00C3246D">
              <w:rPr>
                <w:rStyle w:val="SubtleReference"/>
              </w:rPr>
              <w:t>Hindan</w:t>
            </w:r>
          </w:p>
          <w:p w14:paraId="0014A553" w14:textId="77777777" w:rsidR="007538DC" w:rsidRDefault="00C3246D" w:rsidP="007538DC">
            <w:pPr>
              <w:contextualSpacing w:val="0"/>
            </w:pPr>
            <w:r>
              <w:t>10</w:t>
            </w:r>
            <w:r w:rsidRPr="00C3246D">
              <w:rPr>
                <w:vertAlign w:val="superscript"/>
              </w:rPr>
              <w:t>th</w:t>
            </w:r>
          </w:p>
          <w:p w14:paraId="2900CE08" w14:textId="5F9E0F90" w:rsidR="00C3246D" w:rsidRPr="00CF1A49" w:rsidRDefault="00C3246D" w:rsidP="007538DC">
            <w:pPr>
              <w:contextualSpacing w:val="0"/>
            </w:pPr>
            <w:r>
              <w:t>Grade:84.6%</w:t>
            </w:r>
          </w:p>
        </w:tc>
      </w:tr>
      <w:tr w:rsidR="00F61DF9" w:rsidRPr="00CF1A49" w14:paraId="7038FC34" w14:textId="77777777" w:rsidTr="00F61DF9">
        <w:tc>
          <w:tcPr>
            <w:tcW w:w="9355" w:type="dxa"/>
            <w:tcMar>
              <w:top w:w="216" w:type="dxa"/>
            </w:tcMar>
          </w:tcPr>
          <w:p w14:paraId="7EA7235E" w14:textId="485F6357" w:rsidR="00F61DF9" w:rsidRPr="00CF1A49" w:rsidRDefault="00AF4902" w:rsidP="00F61DF9">
            <w:pPr>
              <w:pStyle w:val="Heading3"/>
              <w:contextualSpacing w:val="0"/>
              <w:outlineLvl w:val="2"/>
            </w:pPr>
            <w:r>
              <w:t>2019-2020</w:t>
            </w:r>
          </w:p>
          <w:p w14:paraId="6D04D464" w14:textId="37C802D4" w:rsidR="00F61DF9" w:rsidRPr="00CF1A49" w:rsidRDefault="00AF4902" w:rsidP="00F61DF9">
            <w:pPr>
              <w:pStyle w:val="Heading2"/>
              <w:contextualSpacing w:val="0"/>
              <w:outlineLvl w:val="1"/>
            </w:pPr>
            <w:r>
              <w:t>Kendriya vidyalya NO.2 Air Force Station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Hindan</w:t>
            </w:r>
          </w:p>
          <w:p w14:paraId="1BE98A7A" w14:textId="77777777" w:rsidR="00F61DF9" w:rsidRDefault="00AF4902" w:rsidP="00F61DF9">
            <w:r>
              <w:t>12</w:t>
            </w:r>
            <w:r w:rsidRPr="00AF4902">
              <w:rPr>
                <w:vertAlign w:val="superscript"/>
              </w:rPr>
              <w:t>th</w:t>
            </w:r>
          </w:p>
          <w:p w14:paraId="47936D3B" w14:textId="77777777" w:rsidR="00AF4902" w:rsidRDefault="00AF4902" w:rsidP="00F61DF9">
            <w:r>
              <w:t>Grade:</w:t>
            </w:r>
            <w:r w:rsidR="008248BB">
              <w:t>79.2%</w:t>
            </w:r>
          </w:p>
          <w:p w14:paraId="05A965ED" w14:textId="77777777" w:rsidR="008248BB" w:rsidRDefault="008248BB" w:rsidP="00F61DF9"/>
          <w:p w14:paraId="4EB7F383" w14:textId="29292BF2" w:rsidR="008248BB" w:rsidRPr="00CF1A49" w:rsidRDefault="008248BB" w:rsidP="008248BB">
            <w:pPr>
              <w:pStyle w:val="Heading3"/>
              <w:contextualSpacing w:val="0"/>
              <w:outlineLvl w:val="2"/>
            </w:pPr>
            <w:r>
              <w:t>2020-</w:t>
            </w:r>
            <w:r w:rsidRPr="00CF1A49">
              <w:t xml:space="preserve"> </w:t>
            </w:r>
            <w:r>
              <w:t>2024</w:t>
            </w:r>
          </w:p>
          <w:p w14:paraId="0205CE32" w14:textId="43120A93" w:rsidR="008248BB" w:rsidRPr="00CF1A49" w:rsidRDefault="008248BB" w:rsidP="008248BB">
            <w:pPr>
              <w:pStyle w:val="Heading2"/>
              <w:contextualSpacing w:val="0"/>
              <w:outlineLvl w:val="1"/>
            </w:pPr>
            <w:r>
              <w:t>KIET Group of institutions</w:t>
            </w:r>
            <w:r w:rsidR="00131D47">
              <w:t xml:space="preserve"> </w:t>
            </w:r>
            <w:r w:rsidRPr="008248BB">
              <w:rPr>
                <w:shd w:val="clear" w:color="auto" w:fill="FFFFFF" w:themeFill="background1"/>
              </w:rPr>
              <w:t>Ghaziabad</w:t>
            </w:r>
          </w:p>
          <w:p w14:paraId="33C41354" w14:textId="1DC2A34D" w:rsidR="008248BB" w:rsidRDefault="00131D47" w:rsidP="008248BB">
            <w:pPr>
              <w:contextualSpacing w:val="0"/>
            </w:pPr>
            <w:r>
              <w:t>Bachelors Of Technology (CSIT)</w:t>
            </w:r>
          </w:p>
          <w:p w14:paraId="6D54FB48" w14:textId="6DF31A81" w:rsidR="008248BB" w:rsidRDefault="00131D47" w:rsidP="008248BB">
            <w:r>
              <w:t>SGPA (till 3</w:t>
            </w:r>
            <w:r w:rsidRPr="00131D47">
              <w:rPr>
                <w:vertAlign w:val="superscript"/>
              </w:rPr>
              <w:t>rd</w:t>
            </w:r>
            <w:r>
              <w:t xml:space="preserve"> semester)</w:t>
            </w:r>
            <w:r w:rsidR="008248BB">
              <w:t>:</w:t>
            </w:r>
            <w:r w:rsidR="00D51F8C">
              <w:t>8.62</w:t>
            </w:r>
          </w:p>
        </w:tc>
      </w:tr>
    </w:tbl>
    <w:sdt>
      <w:sdtPr>
        <w:alias w:val="Skills:"/>
        <w:tag w:val="Skills:"/>
        <w:id w:val="-1392877668"/>
        <w:placeholder>
          <w:docPart w:val="3EFA9868EF5A48E385264712EF6A3DA2"/>
        </w:placeholder>
        <w:temporary/>
        <w:showingPlcHdr/>
        <w15:appearance w15:val="hidden"/>
      </w:sdtPr>
      <w:sdtContent>
        <w:p w14:paraId="55304B4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55EB417" w14:textId="77777777" w:rsidTr="00CF1A49">
        <w:tc>
          <w:tcPr>
            <w:tcW w:w="4675" w:type="dxa"/>
          </w:tcPr>
          <w:p w14:paraId="38C3D9E6" w14:textId="774587E2" w:rsidR="001E3120" w:rsidRPr="006E1507" w:rsidRDefault="00D51F8C" w:rsidP="006E1507">
            <w:pPr>
              <w:pStyle w:val="ListBullet"/>
              <w:contextualSpacing w:val="0"/>
            </w:pPr>
            <w:r>
              <w:t>C++ programming</w:t>
            </w:r>
            <w:r w:rsidR="007C3931">
              <w:t xml:space="preserve"> (Intermediate)</w:t>
            </w:r>
          </w:p>
          <w:p w14:paraId="3A755370" w14:textId="77777777" w:rsidR="001F4E6D" w:rsidRDefault="007C3931" w:rsidP="006E1507">
            <w:pPr>
              <w:pStyle w:val="ListBullet"/>
              <w:contextualSpacing w:val="0"/>
            </w:pPr>
            <w:r>
              <w:t>Python programming (Basics)</w:t>
            </w:r>
          </w:p>
          <w:p w14:paraId="1FB790BA" w14:textId="77777777" w:rsidR="007C3931" w:rsidRDefault="007C3931" w:rsidP="006E1507">
            <w:pPr>
              <w:pStyle w:val="ListBullet"/>
              <w:contextualSpacing w:val="0"/>
            </w:pPr>
            <w:r>
              <w:t>HTML</w:t>
            </w:r>
          </w:p>
          <w:p w14:paraId="4C8B2BDD" w14:textId="0585F081" w:rsidR="007C3931" w:rsidRPr="006E1507" w:rsidRDefault="007C3931" w:rsidP="006E1507">
            <w:pPr>
              <w:pStyle w:val="ListBullet"/>
              <w:contextualSpacing w:val="0"/>
            </w:pPr>
            <w:r>
              <w:t>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0532F2A9" w14:textId="0B78A9CA" w:rsidR="007C3931" w:rsidRPr="006E1507" w:rsidRDefault="007C3931" w:rsidP="007C3931">
            <w:pPr>
              <w:pStyle w:val="ListBullet"/>
              <w:contextualSpacing w:val="0"/>
            </w:pPr>
            <w:r>
              <w:t>Java script (Basics)</w:t>
            </w:r>
          </w:p>
          <w:p w14:paraId="3ADD7532" w14:textId="6A2E8F71" w:rsidR="001E3120" w:rsidRPr="006E1507" w:rsidRDefault="007C3931" w:rsidP="006E1507">
            <w:pPr>
              <w:pStyle w:val="ListBullet"/>
              <w:contextualSpacing w:val="0"/>
            </w:pPr>
            <w:r>
              <w:t>Data structures</w:t>
            </w:r>
          </w:p>
          <w:p w14:paraId="2288769E" w14:textId="77777777" w:rsidR="001E3120" w:rsidRDefault="007C3931" w:rsidP="006E1507">
            <w:pPr>
              <w:pStyle w:val="ListBullet"/>
              <w:contextualSpacing w:val="0"/>
            </w:pPr>
            <w:r>
              <w:t>Problem solving</w:t>
            </w:r>
          </w:p>
          <w:p w14:paraId="5CE5C260" w14:textId="412604C3" w:rsidR="0027276D" w:rsidRPr="006E1507" w:rsidRDefault="0027276D" w:rsidP="006E1507">
            <w:pPr>
              <w:pStyle w:val="ListBullet"/>
              <w:contextualSpacing w:val="0"/>
            </w:pPr>
            <w:r>
              <w:t>Adaptability</w:t>
            </w:r>
          </w:p>
        </w:tc>
      </w:tr>
    </w:tbl>
    <w:p w14:paraId="4D2FC0AE" w14:textId="03CDB041" w:rsidR="00AD782D" w:rsidRPr="00CF1A49" w:rsidRDefault="007C3931" w:rsidP="0062312F">
      <w:pPr>
        <w:pStyle w:val="Heading1"/>
      </w:pPr>
      <w:r>
        <w:t>PROJECTS</w:t>
      </w:r>
    </w:p>
    <w:p w14:paraId="3BFFA376" w14:textId="5554E885" w:rsidR="00B51D1B" w:rsidRPr="004F652F" w:rsidRDefault="004F652F" w:rsidP="006E1507">
      <w:pPr>
        <w:rPr>
          <w:rFonts w:ascii="Bahnschrift Light SemiCondensed" w:hAnsi="Bahnschrift Light SemiCondensed"/>
        </w:rPr>
      </w:pPr>
      <w:r w:rsidRPr="004F652F">
        <w:rPr>
          <w:rFonts w:ascii="Bahnschrift Light SemiCondensed" w:hAnsi="Bahnschrift Light SemiCondensed"/>
        </w:rPr>
        <w:t>AUG 2021-SEP 2021</w:t>
      </w:r>
    </w:p>
    <w:p w14:paraId="4976C4AC" w14:textId="10B34D59" w:rsidR="004F652F" w:rsidRDefault="004F652F" w:rsidP="006E1507">
      <w:pPr>
        <w:rPr>
          <w:rFonts w:cstheme="minorHAnsi"/>
        </w:rPr>
      </w:pPr>
      <w:r w:rsidRPr="004F652F">
        <w:rPr>
          <w:rFonts w:cstheme="minorHAnsi"/>
        </w:rPr>
        <w:t>Rock-paper-scissors game</w:t>
      </w:r>
    </w:p>
    <w:p w14:paraId="49AB1491" w14:textId="0E749CAD" w:rsidR="004F652F" w:rsidRDefault="004F652F" w:rsidP="006E1507">
      <w:pPr>
        <w:rPr>
          <w:rFonts w:cstheme="minorHAnsi"/>
        </w:rPr>
      </w:pPr>
      <w:r>
        <w:rPr>
          <w:rFonts w:cstheme="minorHAnsi"/>
        </w:rPr>
        <w:t>I have made a rock paper scissors game using python language.</w:t>
      </w:r>
    </w:p>
    <w:p w14:paraId="2AAB40DC" w14:textId="06E4119D" w:rsidR="004F652F" w:rsidRDefault="004F652F" w:rsidP="006E1507">
      <w:pPr>
        <w:rPr>
          <w:rFonts w:cstheme="minorHAnsi"/>
        </w:rPr>
      </w:pPr>
    </w:p>
    <w:p w14:paraId="768477C4" w14:textId="35691434" w:rsidR="004F652F" w:rsidRDefault="004F652F" w:rsidP="006E1507">
      <w:pPr>
        <w:rPr>
          <w:rFonts w:ascii="Bahnschrift Light SemiCondensed" w:hAnsi="Bahnschrift Light SemiCondensed" w:cstheme="minorHAnsi"/>
        </w:rPr>
      </w:pPr>
      <w:r>
        <w:rPr>
          <w:rFonts w:ascii="Bahnschrift Light SemiCondensed" w:hAnsi="Bahnschrift Light SemiCondensed" w:cstheme="minorHAnsi"/>
        </w:rPr>
        <w:t>AUG</w:t>
      </w:r>
      <w:r w:rsidRPr="004F652F">
        <w:rPr>
          <w:rFonts w:ascii="Bahnschrift Light SemiCondensed" w:hAnsi="Bahnschrift Light SemiCondensed" w:cstheme="minorHAnsi"/>
        </w:rPr>
        <w:t xml:space="preserve"> 202</w:t>
      </w:r>
      <w:r>
        <w:rPr>
          <w:rFonts w:ascii="Bahnschrift Light SemiCondensed" w:hAnsi="Bahnschrift Light SemiCondensed" w:cstheme="minorHAnsi"/>
        </w:rPr>
        <w:t>2-SEP 2022</w:t>
      </w:r>
    </w:p>
    <w:p w14:paraId="014E7845" w14:textId="3EAE9219" w:rsidR="004F652F" w:rsidRDefault="004F652F" w:rsidP="006E1507">
      <w:pPr>
        <w:rPr>
          <w:rFonts w:ascii="Bahnschrift Light SemiCondensed" w:hAnsi="Bahnschrift Light SemiCondensed" w:cstheme="minorHAnsi"/>
        </w:rPr>
      </w:pPr>
      <w:r>
        <w:rPr>
          <w:rFonts w:ascii="Bahnschrift Light SemiCondensed" w:hAnsi="Bahnschrift Light SemiCondensed" w:cstheme="minorHAnsi"/>
        </w:rPr>
        <w:t xml:space="preserve">Notes application </w:t>
      </w:r>
    </w:p>
    <w:p w14:paraId="4A278BEB" w14:textId="34F99625" w:rsidR="004F652F" w:rsidRDefault="004F652F" w:rsidP="006E1507">
      <w:pPr>
        <w:rPr>
          <w:rFonts w:ascii="Bahnschrift Light SemiCondensed" w:hAnsi="Bahnschrift Light SemiCondensed" w:cstheme="minorHAnsi"/>
        </w:rPr>
      </w:pPr>
      <w:r>
        <w:rPr>
          <w:rFonts w:ascii="Bahnschrift Light SemiCondensed" w:hAnsi="Bahnschrift Light SemiCondensed" w:cstheme="minorHAnsi"/>
        </w:rPr>
        <w:t xml:space="preserve">I have made a notes application using </w:t>
      </w:r>
      <w:proofErr w:type="spellStart"/>
      <w:r>
        <w:rPr>
          <w:rFonts w:ascii="Bahnschrift Light SemiCondensed" w:hAnsi="Bahnschrift Light SemiCondensed" w:cstheme="minorHAnsi"/>
        </w:rPr>
        <w:t>reactjs</w:t>
      </w:r>
      <w:proofErr w:type="spellEnd"/>
      <w:r>
        <w:rPr>
          <w:rFonts w:ascii="Bahnschrift Light SemiCondensed" w:hAnsi="Bahnschrift Light SemiCondensed" w:cstheme="minorHAnsi"/>
        </w:rPr>
        <w:t>.</w:t>
      </w:r>
    </w:p>
    <w:p w14:paraId="6601EA52" w14:textId="1D99D7A4" w:rsidR="009F1F7F" w:rsidRDefault="009F1F7F" w:rsidP="006E1507">
      <w:pPr>
        <w:rPr>
          <w:rFonts w:ascii="Bahnschrift Light SemiCondensed" w:hAnsi="Bahnschrift Light SemiCondensed" w:cstheme="minorHAnsi"/>
        </w:rPr>
      </w:pPr>
    </w:p>
    <w:p w14:paraId="31F276BC" w14:textId="3DC1E110" w:rsidR="009F1F7F" w:rsidRDefault="009F1F7F" w:rsidP="006E1507">
      <w:pPr>
        <w:rPr>
          <w:rFonts w:ascii="Bahnschrift Light SemiCondensed" w:hAnsi="Bahnschrift Light SemiCondensed" w:cstheme="minorHAnsi"/>
        </w:rPr>
      </w:pPr>
    </w:p>
    <w:p w14:paraId="45A13BCD" w14:textId="065B53C8" w:rsidR="009F1F7F" w:rsidRDefault="009F1F7F" w:rsidP="009F1F7F">
      <w:pPr>
        <w:pStyle w:val="Heading1"/>
      </w:pPr>
      <w:r>
        <w:lastRenderedPageBreak/>
        <w:t>INTERNSHIP</w:t>
      </w:r>
    </w:p>
    <w:p w14:paraId="39D1ADDA" w14:textId="60C6E4C5" w:rsidR="009F1F7F" w:rsidRDefault="009F1F7F" w:rsidP="009F1F7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CISCO Networking academy (SEP 2022)</w:t>
      </w:r>
    </w:p>
    <w:p w14:paraId="340E6617" w14:textId="798F169F" w:rsidR="009F1F7F" w:rsidRDefault="009F1F7F" w:rsidP="009F1F7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</w:t>
      </w:r>
      <w:r w:rsidR="00E04DD3">
        <w:rPr>
          <w:rFonts w:ascii="Bahnschrift Light SemiCondensed" w:hAnsi="Bahnschrift Light SemiCondensed"/>
        </w:rPr>
        <w:t>&gt;Cybersecurity Essentials</w:t>
      </w:r>
    </w:p>
    <w:p w14:paraId="7EF295AD" w14:textId="21463B03" w:rsidR="00E04DD3" w:rsidRDefault="00E04DD3" w:rsidP="009F1F7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&gt;Introduction To Cybersecurity</w:t>
      </w:r>
    </w:p>
    <w:p w14:paraId="65C87343" w14:textId="23E0022E" w:rsidR="00E04DD3" w:rsidRDefault="00E04DD3" w:rsidP="009F1F7F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  &gt;Introduction To Packet Tracer</w:t>
      </w:r>
    </w:p>
    <w:p w14:paraId="63C06DD5" w14:textId="68427D63" w:rsidR="00E04DD3" w:rsidRDefault="00E04DD3" w:rsidP="009F1F7F">
      <w:pPr>
        <w:rPr>
          <w:rFonts w:ascii="Bahnschrift Light SemiCondensed" w:hAnsi="Bahnschrift Light SemiCondensed"/>
        </w:rPr>
      </w:pPr>
    </w:p>
    <w:p w14:paraId="59D12637" w14:textId="47B3F15C" w:rsidR="00E04DD3" w:rsidRDefault="00E04DD3" w:rsidP="009F1F7F">
      <w:pPr>
        <w:rPr>
          <w:rFonts w:ascii="Bahnschrift Light SemiCondensed" w:hAnsi="Bahnschrift Light SemiCondensed"/>
        </w:rPr>
      </w:pPr>
    </w:p>
    <w:p w14:paraId="2E09F825" w14:textId="5E16B3A6" w:rsidR="00E04DD3" w:rsidRDefault="00E04DD3" w:rsidP="00E04DD3">
      <w:pPr>
        <w:pStyle w:val="Heading1"/>
      </w:pPr>
      <w:r>
        <w:t>CERTIFICATES</w:t>
      </w:r>
    </w:p>
    <w:p w14:paraId="2EA02F2B" w14:textId="1B8EF170" w:rsidR="00C61D81" w:rsidRDefault="00C61D81" w:rsidP="00C61D8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COURSERA-Programming For Everybody</w:t>
      </w:r>
    </w:p>
    <w:p w14:paraId="54D11B54" w14:textId="1D13BC55" w:rsidR="00C61D81" w:rsidRDefault="00C61D81" w:rsidP="00C61D81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UDEMY-Python 3 master course</w:t>
      </w:r>
    </w:p>
    <w:p w14:paraId="16C2C884" w14:textId="77777777" w:rsidR="00C61D81" w:rsidRDefault="00C61D81" w:rsidP="00E04DD3">
      <w:pPr>
        <w:pStyle w:val="Heading1"/>
      </w:pPr>
    </w:p>
    <w:p w14:paraId="0E278C93" w14:textId="1E489768" w:rsidR="00C61D81" w:rsidRDefault="00C61D81" w:rsidP="00E04DD3">
      <w:pPr>
        <w:pStyle w:val="Heading1"/>
      </w:pPr>
    </w:p>
    <w:p w14:paraId="61E52681" w14:textId="77777777" w:rsidR="00C61D81" w:rsidRDefault="00C61D81" w:rsidP="00E04DD3">
      <w:pPr>
        <w:pStyle w:val="Heading1"/>
      </w:pPr>
    </w:p>
    <w:p w14:paraId="5D3F270B" w14:textId="77777777" w:rsidR="00E04DD3" w:rsidRDefault="00E04DD3" w:rsidP="009F1F7F">
      <w:pPr>
        <w:rPr>
          <w:rFonts w:ascii="Bahnschrift Light SemiCondensed" w:hAnsi="Bahnschrift Light SemiCondensed"/>
        </w:rPr>
      </w:pPr>
    </w:p>
    <w:p w14:paraId="19B49792" w14:textId="40277057" w:rsidR="00E04DD3" w:rsidRDefault="00E04DD3" w:rsidP="009F1F7F">
      <w:pPr>
        <w:rPr>
          <w:rFonts w:ascii="Bahnschrift Light SemiCondensed" w:hAnsi="Bahnschrift Light SemiCondensed"/>
        </w:rPr>
      </w:pPr>
    </w:p>
    <w:p w14:paraId="440D8B34" w14:textId="56A21C50" w:rsidR="00E04DD3" w:rsidRDefault="00E04DD3" w:rsidP="009F1F7F">
      <w:pPr>
        <w:rPr>
          <w:rFonts w:ascii="Bahnschrift Light SemiCondensed" w:hAnsi="Bahnschrift Light SemiCondensed"/>
        </w:rPr>
      </w:pPr>
    </w:p>
    <w:p w14:paraId="2424FB69" w14:textId="77777777" w:rsidR="00E04DD3" w:rsidRPr="009F1F7F" w:rsidRDefault="00E04DD3" w:rsidP="009F1F7F">
      <w:pPr>
        <w:rPr>
          <w:rFonts w:ascii="Bahnschrift Light SemiCondensed" w:hAnsi="Bahnschrift Light SemiCondensed"/>
        </w:rPr>
      </w:pPr>
    </w:p>
    <w:p w14:paraId="51E409B0" w14:textId="77777777" w:rsidR="009F1F7F" w:rsidRDefault="009F1F7F" w:rsidP="006E1507">
      <w:pPr>
        <w:rPr>
          <w:rFonts w:ascii="Bahnschrift Light SemiCondensed" w:hAnsi="Bahnschrift Light SemiCondensed" w:cstheme="minorHAnsi"/>
        </w:rPr>
      </w:pPr>
    </w:p>
    <w:p w14:paraId="4AAF0A21" w14:textId="38245F24" w:rsidR="009F1F7F" w:rsidRDefault="009F1F7F" w:rsidP="006E1507">
      <w:pPr>
        <w:rPr>
          <w:rFonts w:ascii="Bahnschrift Light SemiCondensed" w:hAnsi="Bahnschrift Light SemiCondensed" w:cstheme="minorHAnsi"/>
        </w:rPr>
      </w:pPr>
    </w:p>
    <w:p w14:paraId="6662C909" w14:textId="53FF98FF" w:rsidR="009F1F7F" w:rsidRPr="004F652F" w:rsidRDefault="009F1F7F" w:rsidP="006E1507">
      <w:pPr>
        <w:rPr>
          <w:rFonts w:ascii="Bahnschrift Light SemiCondensed" w:hAnsi="Bahnschrift Light SemiCondensed" w:cstheme="minorHAnsi"/>
        </w:rPr>
      </w:pPr>
    </w:p>
    <w:sectPr w:rsidR="009F1F7F" w:rsidRPr="004F652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F861" w14:textId="77777777" w:rsidR="00F55FFA" w:rsidRDefault="00F55FFA" w:rsidP="0068194B">
      <w:r>
        <w:separator/>
      </w:r>
    </w:p>
    <w:p w14:paraId="261161E7" w14:textId="77777777" w:rsidR="00F55FFA" w:rsidRDefault="00F55FFA"/>
    <w:p w14:paraId="03E5AB65" w14:textId="77777777" w:rsidR="00F55FFA" w:rsidRDefault="00F55FFA"/>
  </w:endnote>
  <w:endnote w:type="continuationSeparator" w:id="0">
    <w:p w14:paraId="49FEFEDC" w14:textId="77777777" w:rsidR="00F55FFA" w:rsidRDefault="00F55FFA" w:rsidP="0068194B">
      <w:r>
        <w:continuationSeparator/>
      </w:r>
    </w:p>
    <w:p w14:paraId="56842A0B" w14:textId="77777777" w:rsidR="00F55FFA" w:rsidRDefault="00F55FFA"/>
    <w:p w14:paraId="274DC5F5" w14:textId="77777777" w:rsidR="00F55FFA" w:rsidRDefault="00F55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D4D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2696" w14:textId="77777777" w:rsidR="00F55FFA" w:rsidRDefault="00F55FFA" w:rsidP="0068194B">
      <w:r>
        <w:separator/>
      </w:r>
    </w:p>
    <w:p w14:paraId="7DC4101F" w14:textId="77777777" w:rsidR="00F55FFA" w:rsidRDefault="00F55FFA"/>
    <w:p w14:paraId="65AB67FA" w14:textId="77777777" w:rsidR="00F55FFA" w:rsidRDefault="00F55FFA"/>
  </w:footnote>
  <w:footnote w:type="continuationSeparator" w:id="0">
    <w:p w14:paraId="2C760DDC" w14:textId="77777777" w:rsidR="00F55FFA" w:rsidRDefault="00F55FFA" w:rsidP="0068194B">
      <w:r>
        <w:continuationSeparator/>
      </w:r>
    </w:p>
    <w:p w14:paraId="47FE8477" w14:textId="77777777" w:rsidR="00F55FFA" w:rsidRDefault="00F55FFA"/>
    <w:p w14:paraId="0A2CB761" w14:textId="77777777" w:rsidR="00F55FFA" w:rsidRDefault="00F55F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728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6F3E9C" wp14:editId="7FC1920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BF4D6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17616031">
    <w:abstractNumId w:val="9"/>
  </w:num>
  <w:num w:numId="2" w16cid:durableId="64499369">
    <w:abstractNumId w:val="8"/>
  </w:num>
  <w:num w:numId="3" w16cid:durableId="907812598">
    <w:abstractNumId w:val="7"/>
  </w:num>
  <w:num w:numId="4" w16cid:durableId="1910144017">
    <w:abstractNumId w:val="6"/>
  </w:num>
  <w:num w:numId="5" w16cid:durableId="691801936">
    <w:abstractNumId w:val="10"/>
  </w:num>
  <w:num w:numId="6" w16cid:durableId="1140197597">
    <w:abstractNumId w:val="3"/>
  </w:num>
  <w:num w:numId="7" w16cid:durableId="1897085447">
    <w:abstractNumId w:val="11"/>
  </w:num>
  <w:num w:numId="8" w16cid:durableId="1804932060">
    <w:abstractNumId w:val="2"/>
  </w:num>
  <w:num w:numId="9" w16cid:durableId="1560284937">
    <w:abstractNumId w:val="12"/>
  </w:num>
  <w:num w:numId="10" w16cid:durableId="41365009">
    <w:abstractNumId w:val="5"/>
  </w:num>
  <w:num w:numId="11" w16cid:durableId="27142677">
    <w:abstractNumId w:val="4"/>
  </w:num>
  <w:num w:numId="12" w16cid:durableId="1187212534">
    <w:abstractNumId w:val="1"/>
  </w:num>
  <w:num w:numId="13" w16cid:durableId="152647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7"/>
    <w:rsid w:val="000001EF"/>
    <w:rsid w:val="00007322"/>
    <w:rsid w:val="00007728"/>
    <w:rsid w:val="00024584"/>
    <w:rsid w:val="00024730"/>
    <w:rsid w:val="0003158A"/>
    <w:rsid w:val="00055E95"/>
    <w:rsid w:val="0007021F"/>
    <w:rsid w:val="000B2BA5"/>
    <w:rsid w:val="000F2F8C"/>
    <w:rsid w:val="0010006E"/>
    <w:rsid w:val="001045A8"/>
    <w:rsid w:val="00114A91"/>
    <w:rsid w:val="00131D47"/>
    <w:rsid w:val="001427E1"/>
    <w:rsid w:val="001634B7"/>
    <w:rsid w:val="00163668"/>
    <w:rsid w:val="00171566"/>
    <w:rsid w:val="00174676"/>
    <w:rsid w:val="001755A8"/>
    <w:rsid w:val="00184014"/>
    <w:rsid w:val="001917DB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6D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A7B86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731"/>
    <w:rsid w:val="004F652F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931"/>
    <w:rsid w:val="007C606B"/>
    <w:rsid w:val="007E6A61"/>
    <w:rsid w:val="00801140"/>
    <w:rsid w:val="00803404"/>
    <w:rsid w:val="008248BB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1F7F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4902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7203"/>
    <w:rsid w:val="00C3246D"/>
    <w:rsid w:val="00C47FA6"/>
    <w:rsid w:val="00C57FC6"/>
    <w:rsid w:val="00C61D81"/>
    <w:rsid w:val="00C66A7D"/>
    <w:rsid w:val="00C70BA2"/>
    <w:rsid w:val="00C779DA"/>
    <w:rsid w:val="00C814F7"/>
    <w:rsid w:val="00CA4B4D"/>
    <w:rsid w:val="00CB1504"/>
    <w:rsid w:val="00CB35C3"/>
    <w:rsid w:val="00CC25A7"/>
    <w:rsid w:val="00CD323D"/>
    <w:rsid w:val="00CE4030"/>
    <w:rsid w:val="00CE64B3"/>
    <w:rsid w:val="00CF1A49"/>
    <w:rsid w:val="00D0630C"/>
    <w:rsid w:val="00D243A9"/>
    <w:rsid w:val="00D305E5"/>
    <w:rsid w:val="00D37CD3"/>
    <w:rsid w:val="00D51F8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4DD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35C4"/>
    <w:rsid w:val="00F55FFA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9F6AB"/>
  <w15:chartTrackingRefBased/>
  <w15:docId w15:val="{5188E2F8-9CD6-45F6-98A2-88C7B303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03158A"/>
  </w:style>
  <w:style w:type="character" w:customStyle="1" w:styleId="break-words">
    <w:name w:val="break-words"/>
    <w:basedOn w:val="DefaultParagraphFont"/>
    <w:rsid w:val="00031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ni%20Mo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EF4309965542F88FE351994B79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B69AC-97D2-46B2-986A-2E38A5C85275}"/>
      </w:docPartPr>
      <w:docPartBody>
        <w:p w:rsidR="007C3B35" w:rsidRDefault="00815F17">
          <w:pPr>
            <w:pStyle w:val="96EF4309965542F88FE351994B7961B4"/>
          </w:pPr>
          <w:r w:rsidRPr="00CF1A49">
            <w:t>·</w:t>
          </w:r>
        </w:p>
      </w:docPartBody>
    </w:docPart>
    <w:docPart>
      <w:docPartPr>
        <w:name w:val="E251B16B51264C2A9C53C6F8581E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04F71-60C7-4673-B107-158AE34F577B}"/>
      </w:docPartPr>
      <w:docPartBody>
        <w:p w:rsidR="007C3B35" w:rsidRDefault="00815F17">
          <w:pPr>
            <w:pStyle w:val="E251B16B51264C2A9C53C6F8581E0C6F"/>
          </w:pPr>
          <w:r w:rsidRPr="00CF1A49">
            <w:t>·</w:t>
          </w:r>
        </w:p>
      </w:docPartBody>
    </w:docPart>
    <w:docPart>
      <w:docPartPr>
        <w:name w:val="F04FA5731D1241679CA80F26D3B4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DCCB-2B88-4892-BE22-D9F2B1973B05}"/>
      </w:docPartPr>
      <w:docPartBody>
        <w:p w:rsidR="007C3B35" w:rsidRDefault="00815F17">
          <w:pPr>
            <w:pStyle w:val="F04FA5731D1241679CA80F26D3B475A7"/>
          </w:pPr>
          <w:r w:rsidRPr="00CF1A49">
            <w:t>·</w:t>
          </w:r>
        </w:p>
      </w:docPartBody>
    </w:docPart>
    <w:docPart>
      <w:docPartPr>
        <w:name w:val="CA6B1A9E1D5742C1B75D180DAF91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68FA-F0DD-4D72-BA86-885BCFBB1075}"/>
      </w:docPartPr>
      <w:docPartBody>
        <w:p w:rsidR="007C3B35" w:rsidRDefault="00815F17">
          <w:pPr>
            <w:pStyle w:val="CA6B1A9E1D5742C1B75D180DAF91A5FB"/>
          </w:pPr>
          <w:r w:rsidRPr="00CF1A49">
            <w:t>Education</w:t>
          </w:r>
        </w:p>
      </w:docPartBody>
    </w:docPart>
    <w:docPart>
      <w:docPartPr>
        <w:name w:val="3EFA9868EF5A48E385264712EF6A3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F864-61D5-4FAD-B4BD-D5A3DF1040FA}"/>
      </w:docPartPr>
      <w:docPartBody>
        <w:p w:rsidR="007C3B35" w:rsidRDefault="00815F17">
          <w:pPr>
            <w:pStyle w:val="3EFA9868EF5A48E385264712EF6A3D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17"/>
    <w:rsid w:val="00000983"/>
    <w:rsid w:val="00577618"/>
    <w:rsid w:val="007C3B35"/>
    <w:rsid w:val="00815F17"/>
    <w:rsid w:val="00A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6EF4309965542F88FE351994B7961B4">
    <w:name w:val="96EF4309965542F88FE351994B7961B4"/>
  </w:style>
  <w:style w:type="paragraph" w:customStyle="1" w:styleId="E251B16B51264C2A9C53C6F8581E0C6F">
    <w:name w:val="E251B16B51264C2A9C53C6F8581E0C6F"/>
  </w:style>
  <w:style w:type="paragraph" w:customStyle="1" w:styleId="F04FA5731D1241679CA80F26D3B475A7">
    <w:name w:val="F04FA5731D1241679CA80F26D3B475A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A6B1A9E1D5742C1B75D180DAF91A5FB">
    <w:name w:val="CA6B1A9E1D5742C1B75D180DAF91A5FB"/>
  </w:style>
  <w:style w:type="paragraph" w:customStyle="1" w:styleId="3EFA9868EF5A48E385264712EF6A3DA2">
    <w:name w:val="3EFA9868EF5A48E385264712EF6A3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Mohan</dc:creator>
  <cp:keywords/>
  <dc:description/>
  <cp:lastModifiedBy>NIKITA CHOUDHARY</cp:lastModifiedBy>
  <cp:revision>2</cp:revision>
  <dcterms:created xsi:type="dcterms:W3CDTF">2022-09-08T15:11:00Z</dcterms:created>
  <dcterms:modified xsi:type="dcterms:W3CDTF">2022-09-08T15:11:00Z</dcterms:modified>
  <cp:category/>
</cp:coreProperties>
</file>